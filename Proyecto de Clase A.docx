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336"/>
        <w:gridCol w:w="2337"/>
        <w:gridCol w:w="1559"/>
        <w:gridCol w:w="567"/>
        <w:gridCol w:w="425"/>
        <w:gridCol w:w="993"/>
        <w:gridCol w:w="992"/>
      </w:tblGrid>
      <w:tr w:rsidR="001123DC" w:rsidRPr="001123DC" w14:paraId="264D4053" w14:textId="77777777" w:rsidTr="001123DC">
        <w:trPr>
          <w:trHeight w:val="281"/>
        </w:trPr>
        <w:tc>
          <w:tcPr>
            <w:tcW w:w="6232" w:type="dxa"/>
            <w:gridSpan w:val="3"/>
            <w:vAlign w:val="center"/>
          </w:tcPr>
          <w:p w14:paraId="5E8A08C6" w14:textId="77777777" w:rsidR="00B65643" w:rsidRDefault="001123DC" w:rsidP="001123DC">
            <w:pPr>
              <w:ind w:right="-334"/>
              <w:rPr>
                <w:rFonts w:ascii="Arial" w:hAnsi="Arial"/>
                <w:b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sz w:val="20"/>
                <w:szCs w:val="20"/>
              </w:rPr>
              <w:t>FACULTAD</w:t>
            </w:r>
            <w:r w:rsidR="00B65643">
              <w:rPr>
                <w:rFonts w:ascii="Arial" w:hAnsi="Arial"/>
                <w:b/>
                <w:sz w:val="20"/>
                <w:szCs w:val="20"/>
              </w:rPr>
              <w:t>/DEPENDENCIA</w:t>
            </w:r>
            <w:r w:rsidRPr="001123DC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707F6BF8" w14:textId="77777777" w:rsidR="00B65643" w:rsidRPr="001123DC" w:rsidRDefault="002910CB" w:rsidP="00362461">
            <w:pPr>
              <w:ind w:right="-334"/>
              <w:rPr>
                <w:rFonts w:ascii="Arial" w:hAnsi="Arial"/>
                <w:color w:val="808080"/>
                <w:sz w:val="20"/>
                <w:szCs w:val="20"/>
              </w:rPr>
            </w:pPr>
            <w:r>
              <w:rPr>
                <w:rFonts w:ascii="Arial" w:hAnsi="Arial"/>
                <w:color w:val="808080"/>
                <w:sz w:val="20"/>
                <w:szCs w:val="20"/>
              </w:rPr>
              <w:t>Ingeniería</w:t>
            </w:r>
          </w:p>
        </w:tc>
        <w:tc>
          <w:tcPr>
            <w:tcW w:w="2977" w:type="dxa"/>
            <w:gridSpan w:val="4"/>
            <w:vAlign w:val="center"/>
          </w:tcPr>
          <w:p w14:paraId="635DF357" w14:textId="77777777" w:rsidR="001123DC" w:rsidRPr="001123DC" w:rsidRDefault="001123DC" w:rsidP="001123DC">
            <w:pPr>
              <w:jc w:val="center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FECHA DE EVALUACIÓN</w:t>
            </w:r>
          </w:p>
        </w:tc>
      </w:tr>
      <w:tr w:rsidR="001123DC" w:rsidRPr="001123DC" w14:paraId="1F2FB951" w14:textId="77777777" w:rsidTr="001123DC">
        <w:tc>
          <w:tcPr>
            <w:tcW w:w="6232" w:type="dxa"/>
            <w:gridSpan w:val="3"/>
          </w:tcPr>
          <w:p w14:paraId="7CA98352" w14:textId="77777777" w:rsidR="001123DC" w:rsidRDefault="001123DC" w:rsidP="001123DC">
            <w:pPr>
              <w:ind w:right="-334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PROGRAMA ACADÉMICO/ </w:t>
            </w:r>
            <w:r w:rsidR="00B65643">
              <w:rPr>
                <w:rFonts w:ascii="Arial" w:hAnsi="Arial"/>
                <w:b/>
                <w:sz w:val="20"/>
                <w:szCs w:val="20"/>
              </w:rPr>
              <w:t>ÁREA</w:t>
            </w:r>
            <w:r w:rsidRPr="001123DC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</w:p>
          <w:p w14:paraId="0E1FD275" w14:textId="77777777" w:rsidR="001123DC" w:rsidRPr="001123DC" w:rsidRDefault="002910CB" w:rsidP="001123DC">
            <w:pPr>
              <w:ind w:right="-334"/>
              <w:jc w:val="center"/>
              <w:rPr>
                <w:rFonts w:ascii="Arial" w:hAnsi="Arial"/>
                <w:color w:val="808080"/>
                <w:sz w:val="20"/>
                <w:szCs w:val="20"/>
              </w:rPr>
            </w:pPr>
            <w:r>
              <w:rPr>
                <w:rFonts w:ascii="Arial" w:hAnsi="Arial"/>
                <w:color w:val="808080"/>
                <w:sz w:val="20"/>
                <w:szCs w:val="20"/>
              </w:rPr>
              <w:t>Ingeniería de Sistemas</w:t>
            </w:r>
          </w:p>
        </w:tc>
        <w:tc>
          <w:tcPr>
            <w:tcW w:w="992" w:type="dxa"/>
            <w:gridSpan w:val="2"/>
          </w:tcPr>
          <w:p w14:paraId="75D99B1B" w14:textId="77777777" w:rsidR="001123DC" w:rsidRPr="001123DC" w:rsidRDefault="001123DC" w:rsidP="001123DC">
            <w:pPr>
              <w:jc w:val="center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DD</w:t>
            </w:r>
          </w:p>
          <w:p w14:paraId="38205B63" w14:textId="62864A9C" w:rsidR="001123DC" w:rsidRPr="001123DC" w:rsidRDefault="0082767F" w:rsidP="001123DC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4C5EB31D" w14:textId="77777777" w:rsidR="001123DC" w:rsidRPr="001123DC" w:rsidRDefault="001123DC" w:rsidP="001123DC">
            <w:pPr>
              <w:jc w:val="center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MM</w:t>
            </w:r>
          </w:p>
          <w:p w14:paraId="680A4AAE" w14:textId="3598792E" w:rsidR="001123DC" w:rsidRPr="001123DC" w:rsidRDefault="0082767F" w:rsidP="001123DC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</w:tcPr>
          <w:p w14:paraId="6DDFEBAC" w14:textId="77777777" w:rsidR="001123DC" w:rsidRPr="001123DC" w:rsidRDefault="001123DC" w:rsidP="001123DC">
            <w:pPr>
              <w:jc w:val="center"/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AA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AA</w:t>
            </w:r>
          </w:p>
          <w:p w14:paraId="426105FE" w14:textId="3B10DACE" w:rsidR="001123DC" w:rsidRPr="001123DC" w:rsidRDefault="0082767F" w:rsidP="001123DC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2022</w:t>
            </w:r>
          </w:p>
        </w:tc>
      </w:tr>
      <w:tr w:rsidR="001123DC" w:rsidRPr="001123DC" w14:paraId="0B15351B" w14:textId="77777777" w:rsidTr="001123DC">
        <w:tc>
          <w:tcPr>
            <w:tcW w:w="4673" w:type="dxa"/>
            <w:gridSpan w:val="2"/>
            <w:vAlign w:val="center"/>
          </w:tcPr>
          <w:p w14:paraId="04E51C51" w14:textId="77777777" w:rsidR="001123DC" w:rsidRPr="001123DC" w:rsidRDefault="001123DC" w:rsidP="007B55A3">
            <w:pPr>
              <w:rPr>
                <w:rFonts w:ascii="Arial" w:hAnsi="Arial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sz w:val="20"/>
                <w:szCs w:val="20"/>
              </w:rPr>
              <w:t>ASIGNATURA</w:t>
            </w:r>
            <w:r w:rsidRPr="001123DC">
              <w:rPr>
                <w:rFonts w:ascii="Arial" w:hAnsi="Arial"/>
                <w:sz w:val="20"/>
                <w:szCs w:val="20"/>
              </w:rPr>
              <w:t>:</w:t>
            </w:r>
          </w:p>
          <w:p w14:paraId="647BF244" w14:textId="74FF1A46" w:rsidR="001123DC" w:rsidRPr="001123DC" w:rsidRDefault="0082767F" w:rsidP="001123D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Construcción de Base de Datos II</w:t>
            </w:r>
          </w:p>
        </w:tc>
        <w:tc>
          <w:tcPr>
            <w:tcW w:w="4536" w:type="dxa"/>
            <w:gridSpan w:val="5"/>
            <w:vAlign w:val="center"/>
          </w:tcPr>
          <w:p w14:paraId="020A064E" w14:textId="77777777" w:rsidR="001123DC" w:rsidRPr="001123DC" w:rsidRDefault="001123DC" w:rsidP="007B55A3">
            <w:pPr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PROFESOR:</w:t>
            </w:r>
          </w:p>
          <w:p w14:paraId="55A08B84" w14:textId="77777777" w:rsidR="001123DC" w:rsidRPr="001123DC" w:rsidRDefault="002910CB" w:rsidP="001123DC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Andres A. Restrepo H.</w:t>
            </w:r>
          </w:p>
        </w:tc>
      </w:tr>
      <w:tr w:rsidR="001123DC" w:rsidRPr="001123DC" w14:paraId="3FC500A3" w14:textId="77777777" w:rsidTr="001123DC">
        <w:trPr>
          <w:trHeight w:val="504"/>
        </w:trPr>
        <w:tc>
          <w:tcPr>
            <w:tcW w:w="2336" w:type="dxa"/>
            <w:vAlign w:val="center"/>
          </w:tcPr>
          <w:p w14:paraId="47A2F160" w14:textId="77777777" w:rsidR="001123DC" w:rsidRPr="001123DC" w:rsidRDefault="001123DC" w:rsidP="007B55A3">
            <w:pPr>
              <w:rPr>
                <w:rFonts w:ascii="Arial" w:hAnsi="Arial"/>
                <w:b/>
                <w:color w:val="000000"/>
                <w:sz w:val="18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18"/>
                <w:szCs w:val="20"/>
              </w:rPr>
              <w:t>TIPO DE EVALUACIÓN:</w:t>
            </w:r>
          </w:p>
          <w:p w14:paraId="5112BBED" w14:textId="77777777" w:rsidR="001123DC" w:rsidRPr="001123DC" w:rsidRDefault="001123DC" w:rsidP="005067D5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color w:val="000000"/>
                <w:sz w:val="16"/>
                <w:szCs w:val="20"/>
              </w:rPr>
              <w:t>(Parcial, Final, Quiz, Taller)</w:t>
            </w:r>
          </w:p>
        </w:tc>
        <w:tc>
          <w:tcPr>
            <w:tcW w:w="2337" w:type="dxa"/>
            <w:vAlign w:val="center"/>
          </w:tcPr>
          <w:p w14:paraId="56C05AF2" w14:textId="2A5C3DD8" w:rsidR="001123DC" w:rsidRPr="001123DC" w:rsidRDefault="0082767F" w:rsidP="001123DC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Practica Final</w:t>
            </w:r>
          </w:p>
        </w:tc>
        <w:tc>
          <w:tcPr>
            <w:tcW w:w="2126" w:type="dxa"/>
            <w:gridSpan w:val="2"/>
          </w:tcPr>
          <w:p w14:paraId="2C6DECAD" w14:textId="77777777" w:rsidR="001123DC" w:rsidRDefault="001123DC" w:rsidP="001123DC">
            <w:pPr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PORCENTAJE:</w:t>
            </w:r>
          </w:p>
          <w:p w14:paraId="101D7EDE" w14:textId="7EE7A17A" w:rsidR="001123DC" w:rsidRPr="001123DC" w:rsidRDefault="008A387B" w:rsidP="001123DC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15</w:t>
            </w:r>
            <w:r w:rsidR="001123DC">
              <w:rPr>
                <w:rFonts w:ascii="Arial" w:hAnsi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2410" w:type="dxa"/>
            <w:gridSpan w:val="3"/>
          </w:tcPr>
          <w:p w14:paraId="5698D234" w14:textId="77777777" w:rsidR="001123DC" w:rsidRPr="001123DC" w:rsidRDefault="001123DC" w:rsidP="001123DC">
            <w:pPr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CALIFICACIÓN: </w:t>
            </w:r>
          </w:p>
        </w:tc>
      </w:tr>
      <w:tr w:rsidR="002A3B47" w:rsidRPr="001123DC" w14:paraId="5B90C2C4" w14:textId="77777777" w:rsidTr="001123DC">
        <w:tc>
          <w:tcPr>
            <w:tcW w:w="6232" w:type="dxa"/>
            <w:gridSpan w:val="3"/>
            <w:vAlign w:val="center"/>
          </w:tcPr>
          <w:p w14:paraId="03B64EB3" w14:textId="77777777" w:rsidR="002A3B47" w:rsidRPr="001123DC" w:rsidRDefault="002A3B47" w:rsidP="002A3B47">
            <w:pPr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A</w:t>
            </w:r>
            <w:r w:rsidR="001123DC"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LUMNO:</w:t>
            </w:r>
          </w:p>
          <w:p w14:paraId="03F5E892" w14:textId="77777777" w:rsidR="001123DC" w:rsidRPr="001123DC" w:rsidRDefault="001123DC" w:rsidP="001123DC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vAlign w:val="center"/>
          </w:tcPr>
          <w:p w14:paraId="0BE7DDB8" w14:textId="77777777" w:rsidR="002A3B47" w:rsidRPr="001123DC" w:rsidRDefault="002A3B47" w:rsidP="002A3B47">
            <w:pPr>
              <w:rPr>
                <w:rFonts w:ascii="Arial" w:hAnsi="Arial"/>
                <w:b/>
                <w:color w:val="000000"/>
                <w:sz w:val="20"/>
                <w:szCs w:val="20"/>
              </w:rPr>
            </w:pPr>
            <w:r w:rsidRPr="001123DC">
              <w:rPr>
                <w:rFonts w:ascii="Arial" w:hAnsi="Arial"/>
                <w:b/>
                <w:color w:val="000000"/>
                <w:sz w:val="20"/>
                <w:szCs w:val="20"/>
              </w:rPr>
              <w:t>IDENTIFICACIÓN:</w:t>
            </w:r>
          </w:p>
          <w:p w14:paraId="5931838E" w14:textId="77777777" w:rsidR="002A3B47" w:rsidRPr="001123DC" w:rsidRDefault="002A3B47" w:rsidP="002A3B47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5B8CAD6C" w14:textId="7444F668" w:rsidR="002A3B47" w:rsidRDefault="002A3B47" w:rsidP="001123DC">
      <w:pPr>
        <w:rPr>
          <w:rFonts w:ascii="Arial" w:hAnsi="Arial" w:cs="Arial"/>
          <w:sz w:val="24"/>
        </w:rPr>
      </w:pPr>
    </w:p>
    <w:p w14:paraId="22A6F06B" w14:textId="39FE82D4" w:rsidR="0082767F" w:rsidRDefault="0082767F" w:rsidP="0082767F">
      <w:pPr>
        <w:pStyle w:val="Prrafodelista"/>
        <w:numPr>
          <w:ilvl w:val="0"/>
          <w:numId w:val="26"/>
        </w:numPr>
        <w:spacing w:after="160" w:line="259" w:lineRule="auto"/>
      </w:pPr>
      <w:r>
        <w:t xml:space="preserve">Crear la base de datos y la estructura de las tablas que satisfagan el almacenamiento de la siguiente </w:t>
      </w:r>
      <w:r w:rsidR="0001050A">
        <w:t>ventana d</w:t>
      </w:r>
      <w:r>
        <w:t>e creación de facturas</w:t>
      </w:r>
      <w:r w:rsidR="0001050A">
        <w:t xml:space="preserve"> de venta</w:t>
      </w:r>
      <w:r>
        <w:t>.</w:t>
      </w:r>
    </w:p>
    <w:p w14:paraId="7961FB54" w14:textId="77777777" w:rsidR="0082767F" w:rsidRDefault="0082767F" w:rsidP="0082767F">
      <w:r w:rsidRPr="004D3568">
        <w:rPr>
          <w:rFonts w:ascii="Arial" w:hAnsi="Arial" w:cs="Arial"/>
          <w:noProof/>
          <w:sz w:val="24"/>
        </w:rPr>
        <w:drawing>
          <wp:inline distT="0" distB="0" distL="0" distR="0" wp14:anchorId="33F1B6A5" wp14:editId="5AF8B500">
            <wp:extent cx="5612130" cy="2619684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CA24" w14:textId="77777777" w:rsidR="0082767F" w:rsidRDefault="0082767F" w:rsidP="0082767F">
      <w:pPr>
        <w:pStyle w:val="Prrafodelista"/>
        <w:numPr>
          <w:ilvl w:val="1"/>
          <w:numId w:val="26"/>
        </w:numPr>
        <w:spacing w:after="160" w:line="259" w:lineRule="auto"/>
      </w:pPr>
      <w:r>
        <w:t>Una factura tiene relación con un cliente, un prefijo, numero de factura, una fecha, una forma de pago, fecha de vencimiento y moneda de transacción de la venta. Adicional puede estar asociada a un centro de responsabilidad que está asociado a una unidad de negocio y a un vendedor.</w:t>
      </w:r>
    </w:p>
    <w:p w14:paraId="299E8E09" w14:textId="77777777" w:rsidR="0082767F" w:rsidRDefault="0082767F" w:rsidP="0082767F">
      <w:pPr>
        <w:ind w:left="360"/>
      </w:pPr>
      <w:r w:rsidRPr="004D3568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244B1C5" wp14:editId="70649433">
            <wp:extent cx="5612130" cy="2326713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C9A2" w14:textId="77777777" w:rsidR="0082767F" w:rsidRDefault="0082767F" w:rsidP="0082767F">
      <w:pPr>
        <w:ind w:left="360"/>
      </w:pPr>
      <w:r w:rsidRPr="004D3568">
        <w:rPr>
          <w:rFonts w:ascii="Arial" w:hAnsi="Arial" w:cs="Arial"/>
          <w:noProof/>
          <w:sz w:val="24"/>
        </w:rPr>
        <w:drawing>
          <wp:inline distT="0" distB="0" distL="0" distR="0" wp14:anchorId="5D966D39" wp14:editId="6EE917EB">
            <wp:extent cx="5612130" cy="2240832"/>
            <wp:effectExtent l="0" t="0" r="7620" b="7620"/>
            <wp:docPr id="3" name="Imagen 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red socia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27F0" w14:textId="77777777" w:rsidR="0082767F" w:rsidRDefault="0082767F" w:rsidP="0082767F">
      <w:pPr>
        <w:ind w:left="360"/>
      </w:pPr>
    </w:p>
    <w:p w14:paraId="7A900517" w14:textId="77777777" w:rsidR="0082767F" w:rsidRDefault="0082767F" w:rsidP="0082767F">
      <w:pPr>
        <w:pStyle w:val="Prrafodelista"/>
        <w:numPr>
          <w:ilvl w:val="1"/>
          <w:numId w:val="26"/>
        </w:numPr>
        <w:spacing w:after="160" w:line="259" w:lineRule="auto"/>
      </w:pPr>
      <w:r>
        <w:t>Las facturas pueden tener uno o más detalles</w:t>
      </w:r>
    </w:p>
    <w:p w14:paraId="02203A92" w14:textId="77777777" w:rsidR="0082767F" w:rsidRDefault="0082767F" w:rsidP="0082767F">
      <w:r w:rsidRPr="004D3568">
        <w:rPr>
          <w:rFonts w:ascii="Arial" w:hAnsi="Arial" w:cs="Arial"/>
          <w:noProof/>
          <w:sz w:val="24"/>
        </w:rPr>
        <w:drawing>
          <wp:inline distT="0" distB="0" distL="0" distR="0" wp14:anchorId="7F478801" wp14:editId="76399575">
            <wp:extent cx="5612130" cy="2318186"/>
            <wp:effectExtent l="0" t="0" r="7620" b="635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637" w14:textId="77777777" w:rsidR="0082767F" w:rsidRDefault="0082767F" w:rsidP="0082767F">
      <w:r>
        <w:t xml:space="preserve">Un detalle tiene la relación al item que tiene una descripción, un código de medida (que puede ser unidad, kilo, gramos, libras, etc.) y un precio. </w:t>
      </w:r>
      <w:r>
        <w:lastRenderedPageBreak/>
        <w:t>Pero adicional en la venta al detalle le puedo realizar un descuento en valor y el item o producto puede estar asociado a impuestos de IVA (19%, 16%, 5% Exento o Excluido) o de Consumo ICO (16%, 8%, 5%).</w:t>
      </w:r>
    </w:p>
    <w:p w14:paraId="54BC6825" w14:textId="77777777" w:rsidR="0082767F" w:rsidRDefault="0082767F" w:rsidP="0082767F">
      <w:r>
        <w:t>El precio total es el calculo de la cantidad por el precio – el descuento + los impuestos que debe pagar.</w:t>
      </w:r>
    </w:p>
    <w:p w14:paraId="5AF42DF4" w14:textId="77777777" w:rsidR="0082767F" w:rsidRDefault="0082767F" w:rsidP="0082767F">
      <w:pPr>
        <w:pStyle w:val="Prrafodelista"/>
        <w:numPr>
          <w:ilvl w:val="1"/>
          <w:numId w:val="26"/>
        </w:numPr>
        <w:spacing w:after="160" w:line="259" w:lineRule="auto"/>
      </w:pPr>
      <w:r>
        <w:t xml:space="preserve">La factura puede tener o no documentos relacionados </w:t>
      </w:r>
    </w:p>
    <w:p w14:paraId="6493D3AA" w14:textId="77777777" w:rsidR="0082767F" w:rsidRDefault="0082767F" w:rsidP="0082767F">
      <w:pPr>
        <w:ind w:left="360"/>
      </w:pPr>
      <w:r w:rsidRPr="004D3568">
        <w:rPr>
          <w:rFonts w:ascii="Arial" w:hAnsi="Arial" w:cs="Arial"/>
          <w:noProof/>
          <w:sz w:val="24"/>
        </w:rPr>
        <w:drawing>
          <wp:inline distT="0" distB="0" distL="0" distR="0" wp14:anchorId="1A279687" wp14:editId="7BC6779B">
            <wp:extent cx="5612130" cy="2094042"/>
            <wp:effectExtent l="0" t="0" r="7620" b="190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FB6D" w14:textId="77777777" w:rsidR="0082767F" w:rsidRDefault="0082767F" w:rsidP="0082767F">
      <w:pPr>
        <w:ind w:left="360"/>
      </w:pPr>
      <w:r>
        <w:t>Que solo pueden ser Orden de Entrega, Despacho, Orden de Compra o recepción y estos deben tener número, fecha y un comentario.</w:t>
      </w:r>
    </w:p>
    <w:p w14:paraId="30592FD5" w14:textId="77777777" w:rsidR="0082767F" w:rsidRDefault="0082767F" w:rsidP="0082767F">
      <w:pPr>
        <w:pStyle w:val="Prrafodelista"/>
        <w:numPr>
          <w:ilvl w:val="0"/>
          <w:numId w:val="26"/>
        </w:numPr>
        <w:spacing w:after="160" w:line="259" w:lineRule="auto"/>
      </w:pPr>
      <w:bookmarkStart w:id="0" w:name="_Hlk116226509"/>
      <w:r>
        <w:t>En cada estructura de la tabla debe cumplir con características mínimas como:</w:t>
      </w:r>
    </w:p>
    <w:p w14:paraId="688CD0CC" w14:textId="77777777" w:rsidR="0082767F" w:rsidRDefault="0082767F" w:rsidP="0082767F">
      <w:pPr>
        <w:pStyle w:val="Prrafodelista"/>
        <w:numPr>
          <w:ilvl w:val="1"/>
          <w:numId w:val="26"/>
        </w:numPr>
        <w:spacing w:after="160" w:line="259" w:lineRule="auto"/>
      </w:pPr>
      <w:r>
        <w:t>Clave Primaria</w:t>
      </w:r>
    </w:p>
    <w:p w14:paraId="7D331AD1" w14:textId="77777777" w:rsidR="0082767F" w:rsidRDefault="0082767F" w:rsidP="0082767F">
      <w:pPr>
        <w:pStyle w:val="Prrafodelista"/>
        <w:numPr>
          <w:ilvl w:val="1"/>
          <w:numId w:val="26"/>
        </w:numPr>
        <w:spacing w:after="160" w:line="259" w:lineRule="auto"/>
      </w:pPr>
      <w:r>
        <w:t>Clave foránea si la tiene</w:t>
      </w:r>
    </w:p>
    <w:p w14:paraId="2C98B5AB" w14:textId="6AC88B95" w:rsidR="0082767F" w:rsidRDefault="0082767F" w:rsidP="0082767F">
      <w:pPr>
        <w:pStyle w:val="Prrafodelista"/>
        <w:numPr>
          <w:ilvl w:val="1"/>
          <w:numId w:val="26"/>
        </w:numPr>
        <w:spacing w:after="160" w:line="259" w:lineRule="auto"/>
      </w:pPr>
      <w:r>
        <w:t xml:space="preserve">Constraint de default, Unique, not null si lo es requerido (En la </w:t>
      </w:r>
      <w:r>
        <w:t>gráfica</w:t>
      </w:r>
      <w:r>
        <w:t xml:space="preserve"> los campos que tienen * en rojo son campos obligatorios)</w:t>
      </w:r>
    </w:p>
    <w:p w14:paraId="797E30C4" w14:textId="77777777" w:rsidR="0082767F" w:rsidRDefault="0082767F" w:rsidP="0082767F">
      <w:pPr>
        <w:pStyle w:val="Prrafodelista"/>
        <w:numPr>
          <w:ilvl w:val="0"/>
          <w:numId w:val="26"/>
        </w:numPr>
        <w:spacing w:after="160" w:line="259" w:lineRule="auto"/>
      </w:pPr>
      <w:r>
        <w:t>A la tabla de factura créele un Trigger que valide si al insertar la factura ya existe una igual con número y prefijo. Y cree otro Trigger que no permita actualizar o eliminar la factura y sus detalles.</w:t>
      </w:r>
    </w:p>
    <w:p w14:paraId="7921D2A0" w14:textId="77777777" w:rsidR="0082767F" w:rsidRDefault="0082767F" w:rsidP="0082767F">
      <w:pPr>
        <w:pStyle w:val="Prrafodelista"/>
        <w:numPr>
          <w:ilvl w:val="0"/>
          <w:numId w:val="26"/>
        </w:numPr>
        <w:spacing w:after="160" w:line="259" w:lineRule="auto"/>
      </w:pPr>
      <w:r>
        <w:t xml:space="preserve"> Cree un procedimiento almacenado para insertar el encabezado de la factura y otro para insertar el detalle de la factura. En el procedimiento debe manejar transacciones.</w:t>
      </w:r>
    </w:p>
    <w:p w14:paraId="14ADE659" w14:textId="14F24576" w:rsidR="0082767F" w:rsidRDefault="0082767F" w:rsidP="001123DC">
      <w:pPr>
        <w:pStyle w:val="Prrafodelista"/>
        <w:numPr>
          <w:ilvl w:val="0"/>
          <w:numId w:val="26"/>
        </w:numPr>
        <w:spacing w:after="160" w:line="259" w:lineRule="auto"/>
      </w:pPr>
      <w:r>
        <w:t>Cree dos usuarios en la base de datos, uno que tenga acceso a todas las características como insertar, eliminar, actualizar, ejecutar procedimientos y modificar la estructura de la tabla. Y otro que solo puede hacer consultas de tipo Select a las tablas.</w:t>
      </w:r>
    </w:p>
    <w:bookmarkEnd w:id="0"/>
    <w:p w14:paraId="2D5F7897" w14:textId="77A71DA1" w:rsidR="00D61CA8" w:rsidRPr="0082767F" w:rsidRDefault="00D61CA8" w:rsidP="00D61CA8">
      <w:pPr>
        <w:pStyle w:val="Prrafodelista"/>
        <w:spacing w:after="160" w:line="259" w:lineRule="auto"/>
      </w:pPr>
    </w:p>
    <w:sectPr w:rsidR="00D61CA8" w:rsidRPr="0082767F" w:rsidSect="00B65643">
      <w:headerReference w:type="default" r:id="rId13"/>
      <w:headerReference w:type="first" r:id="rId14"/>
      <w:footerReference w:type="first" r:id="rId15"/>
      <w:pgSz w:w="12240" w:h="15840" w:code="1"/>
      <w:pgMar w:top="567" w:right="1325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C8F5" w14:textId="77777777" w:rsidR="0010135A" w:rsidRDefault="0010135A">
      <w:r>
        <w:separator/>
      </w:r>
    </w:p>
  </w:endnote>
  <w:endnote w:type="continuationSeparator" w:id="0">
    <w:p w14:paraId="2A18D1A8" w14:textId="77777777" w:rsidR="0010135A" w:rsidRDefault="0010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709"/>
      <w:gridCol w:w="4647"/>
    </w:tblGrid>
    <w:tr w:rsidR="00C9363E" w:rsidRPr="00D12542" w14:paraId="3E6A381A" w14:textId="77777777" w:rsidTr="00CA2497">
      <w:tc>
        <w:tcPr>
          <w:tcW w:w="4709" w:type="dxa"/>
        </w:tcPr>
        <w:p w14:paraId="20DE6B03" w14:textId="77777777" w:rsidR="00C9363E" w:rsidRPr="00D12542" w:rsidRDefault="00C9363E" w:rsidP="00CA2497">
          <w:pPr>
            <w:pStyle w:val="Piedepgina"/>
            <w:jc w:val="center"/>
            <w:rPr>
              <w:rFonts w:ascii="Arial" w:hAnsi="Arial" w:cs="Arial"/>
              <w:sz w:val="24"/>
              <w:szCs w:val="24"/>
            </w:rPr>
          </w:pPr>
          <w:r w:rsidRPr="00D12542">
            <w:rPr>
              <w:rFonts w:ascii="Arial" w:hAnsi="Arial" w:cs="Arial"/>
              <w:sz w:val="24"/>
              <w:szCs w:val="24"/>
            </w:rPr>
            <w:t>Revisado por:</w:t>
          </w:r>
        </w:p>
      </w:tc>
      <w:tc>
        <w:tcPr>
          <w:tcW w:w="4647" w:type="dxa"/>
        </w:tcPr>
        <w:p w14:paraId="0FBC1B26" w14:textId="77777777" w:rsidR="00C9363E" w:rsidRPr="00D12542" w:rsidRDefault="00C9363E" w:rsidP="00CA2497">
          <w:pPr>
            <w:pStyle w:val="Piedepgina"/>
            <w:jc w:val="center"/>
            <w:rPr>
              <w:rFonts w:ascii="Arial" w:hAnsi="Arial" w:cs="Arial"/>
              <w:sz w:val="24"/>
              <w:szCs w:val="24"/>
            </w:rPr>
          </w:pPr>
          <w:r w:rsidRPr="00D12542">
            <w:rPr>
              <w:rFonts w:ascii="Arial" w:hAnsi="Arial" w:cs="Arial"/>
              <w:sz w:val="24"/>
              <w:szCs w:val="24"/>
            </w:rPr>
            <w:t>Aprobado por:</w:t>
          </w:r>
        </w:p>
      </w:tc>
    </w:tr>
    <w:tr w:rsidR="00C9363E" w:rsidRPr="00D12542" w14:paraId="26A47B59" w14:textId="77777777" w:rsidTr="00CA2497">
      <w:tc>
        <w:tcPr>
          <w:tcW w:w="4709" w:type="dxa"/>
        </w:tcPr>
        <w:p w14:paraId="0BF7193C" w14:textId="77777777" w:rsidR="00C9363E" w:rsidRPr="00D12542" w:rsidRDefault="00C9363E" w:rsidP="00DD7FDB">
          <w:pPr>
            <w:pStyle w:val="Piedepgina"/>
            <w:ind w:left="1877" w:hanging="1877"/>
            <w:rPr>
              <w:rFonts w:ascii="Arial" w:hAnsi="Arial" w:cs="Arial"/>
              <w:sz w:val="24"/>
              <w:szCs w:val="24"/>
            </w:rPr>
          </w:pPr>
          <w:r w:rsidRPr="00D12542">
            <w:rPr>
              <w:rFonts w:ascii="Arial" w:hAnsi="Arial" w:cs="Arial"/>
              <w:sz w:val="24"/>
              <w:szCs w:val="24"/>
            </w:rPr>
            <w:t>Carg</w:t>
          </w:r>
          <w:r w:rsidR="00E455B4">
            <w:rPr>
              <w:rFonts w:ascii="Arial" w:hAnsi="Arial" w:cs="Arial"/>
              <w:sz w:val="24"/>
              <w:szCs w:val="24"/>
            </w:rPr>
            <w:t xml:space="preserve">o: </w:t>
          </w:r>
          <w:r w:rsidR="00DD7FDB">
            <w:rPr>
              <w:rFonts w:ascii="Arial" w:hAnsi="Arial" w:cs="Arial"/>
              <w:sz w:val="24"/>
              <w:szCs w:val="24"/>
            </w:rPr>
            <w:t>Coordinador de Aseguramiento de la Calidad</w:t>
          </w:r>
        </w:p>
      </w:tc>
      <w:tc>
        <w:tcPr>
          <w:tcW w:w="4647" w:type="dxa"/>
        </w:tcPr>
        <w:p w14:paraId="218FD9D5" w14:textId="77777777" w:rsidR="00C9363E" w:rsidRPr="00D12542" w:rsidRDefault="00E455B4" w:rsidP="00DD7FDB">
          <w:pPr>
            <w:pStyle w:val="Piedepgina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Cargo: </w:t>
          </w:r>
          <w:r w:rsidR="00DD7FDB">
            <w:rPr>
              <w:rFonts w:ascii="Arial" w:hAnsi="Arial" w:cs="Arial"/>
              <w:sz w:val="24"/>
              <w:szCs w:val="24"/>
            </w:rPr>
            <w:t>Secretario General</w:t>
          </w:r>
        </w:p>
      </w:tc>
    </w:tr>
    <w:tr w:rsidR="00C9363E" w:rsidRPr="00D12542" w14:paraId="5EE82264" w14:textId="77777777" w:rsidTr="00CA2497">
      <w:tc>
        <w:tcPr>
          <w:tcW w:w="4709" w:type="dxa"/>
        </w:tcPr>
        <w:p w14:paraId="0F1CDD4D" w14:textId="77777777" w:rsidR="00C9363E" w:rsidRPr="00D12542" w:rsidRDefault="00C9363E" w:rsidP="00CA2497">
          <w:pPr>
            <w:pStyle w:val="Piedepgina"/>
            <w:rPr>
              <w:rFonts w:ascii="Arial" w:hAnsi="Arial" w:cs="Arial"/>
              <w:sz w:val="24"/>
              <w:szCs w:val="24"/>
            </w:rPr>
          </w:pPr>
          <w:r w:rsidRPr="00D12542">
            <w:rPr>
              <w:rFonts w:ascii="Arial" w:hAnsi="Arial" w:cs="Arial"/>
              <w:sz w:val="24"/>
              <w:szCs w:val="24"/>
            </w:rPr>
            <w:t>Firma:</w:t>
          </w:r>
        </w:p>
        <w:p w14:paraId="61628FE3" w14:textId="77777777" w:rsidR="00C9363E" w:rsidRPr="00D12542" w:rsidRDefault="00C9363E" w:rsidP="00CA2497">
          <w:pPr>
            <w:pStyle w:val="Piedepgina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647" w:type="dxa"/>
        </w:tcPr>
        <w:p w14:paraId="1D36EB28" w14:textId="77777777" w:rsidR="00C9363E" w:rsidRPr="00D12542" w:rsidRDefault="00C9363E" w:rsidP="00CA2497">
          <w:pPr>
            <w:pStyle w:val="Piedepgina"/>
            <w:rPr>
              <w:rFonts w:ascii="Arial" w:hAnsi="Arial" w:cs="Arial"/>
              <w:sz w:val="24"/>
              <w:szCs w:val="24"/>
            </w:rPr>
          </w:pPr>
          <w:r w:rsidRPr="00D12542">
            <w:rPr>
              <w:rFonts w:ascii="Arial" w:hAnsi="Arial" w:cs="Arial"/>
              <w:sz w:val="24"/>
              <w:szCs w:val="24"/>
            </w:rPr>
            <w:t xml:space="preserve">Firma: </w:t>
          </w:r>
        </w:p>
      </w:tc>
    </w:tr>
  </w:tbl>
  <w:p w14:paraId="0A7C2D66" w14:textId="77777777" w:rsidR="00C9363E" w:rsidRPr="00C9363E" w:rsidRDefault="00C9363E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462F" w14:textId="77777777" w:rsidR="0010135A" w:rsidRDefault="0010135A">
      <w:r>
        <w:separator/>
      </w:r>
    </w:p>
  </w:footnote>
  <w:footnote w:type="continuationSeparator" w:id="0">
    <w:p w14:paraId="73961652" w14:textId="77777777" w:rsidR="0010135A" w:rsidRDefault="00101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6"/>
      <w:gridCol w:w="4218"/>
      <w:gridCol w:w="2441"/>
    </w:tblGrid>
    <w:tr w:rsidR="002A3B47" w:rsidRPr="00CB5751" w14:paraId="7F5927E6" w14:textId="77777777" w:rsidTr="00B65643">
      <w:tc>
        <w:tcPr>
          <w:tcW w:w="2586" w:type="dxa"/>
          <w:vMerge w:val="restart"/>
          <w:vAlign w:val="center"/>
        </w:tcPr>
        <w:p w14:paraId="5AC0B198" w14:textId="77777777" w:rsidR="00B5388F" w:rsidRPr="00CB5751" w:rsidRDefault="002A3B47" w:rsidP="00B5388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4DA52CF0" wp14:editId="54B9CE26">
                <wp:extent cx="1497166" cy="432655"/>
                <wp:effectExtent l="0" t="0" r="8255" b="5715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4360" cy="44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8" w:type="dxa"/>
          <w:vMerge w:val="restart"/>
          <w:vAlign w:val="center"/>
        </w:tcPr>
        <w:p w14:paraId="2D69EF42" w14:textId="77777777" w:rsidR="00B5388F" w:rsidRPr="00282D6F" w:rsidRDefault="002A3B47" w:rsidP="00B5388F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EVALUACIÓN</w:t>
          </w:r>
        </w:p>
      </w:tc>
      <w:tc>
        <w:tcPr>
          <w:tcW w:w="2441" w:type="dxa"/>
        </w:tcPr>
        <w:p w14:paraId="540C850D" w14:textId="77777777" w:rsidR="00B5388F" w:rsidRPr="00B65643" w:rsidRDefault="00B5388F" w:rsidP="006C7D14">
          <w:pPr>
            <w:pStyle w:val="Encabezado"/>
            <w:rPr>
              <w:rFonts w:ascii="Arial" w:hAnsi="Arial" w:cs="Arial"/>
              <w:sz w:val="22"/>
              <w:szCs w:val="20"/>
            </w:rPr>
          </w:pPr>
          <w:r w:rsidRPr="00B65643">
            <w:rPr>
              <w:rFonts w:ascii="Arial" w:hAnsi="Arial" w:cs="Arial"/>
              <w:sz w:val="22"/>
              <w:szCs w:val="20"/>
            </w:rPr>
            <w:t xml:space="preserve">Código: </w:t>
          </w:r>
          <w:r w:rsidR="00591E17" w:rsidRPr="00B65643">
            <w:rPr>
              <w:rFonts w:ascii="Arial" w:hAnsi="Arial" w:cs="Arial"/>
              <w:sz w:val="22"/>
              <w:szCs w:val="20"/>
            </w:rPr>
            <w:t>FO</w:t>
          </w:r>
          <w:r w:rsidRPr="00B65643">
            <w:rPr>
              <w:rFonts w:ascii="Arial" w:hAnsi="Arial" w:cs="Arial"/>
              <w:sz w:val="22"/>
              <w:szCs w:val="20"/>
            </w:rPr>
            <w:t>-</w:t>
          </w:r>
          <w:r w:rsidR="00282D6F" w:rsidRPr="00B65643">
            <w:rPr>
              <w:rFonts w:ascii="Arial" w:hAnsi="Arial" w:cs="Arial"/>
              <w:sz w:val="22"/>
              <w:szCs w:val="20"/>
            </w:rPr>
            <w:t>DOC</w:t>
          </w:r>
          <w:r w:rsidR="00E6061D">
            <w:rPr>
              <w:rFonts w:ascii="Arial" w:hAnsi="Arial" w:cs="Arial"/>
              <w:sz w:val="22"/>
              <w:szCs w:val="20"/>
            </w:rPr>
            <w:t>-12</w:t>
          </w:r>
        </w:p>
      </w:tc>
    </w:tr>
    <w:tr w:rsidR="002A3B47" w:rsidRPr="00CB5751" w14:paraId="7FAE7A54" w14:textId="77777777" w:rsidTr="00B65643">
      <w:tc>
        <w:tcPr>
          <w:tcW w:w="2586" w:type="dxa"/>
          <w:vMerge/>
        </w:tcPr>
        <w:p w14:paraId="1A5C9D24" w14:textId="77777777" w:rsidR="00B5388F" w:rsidRPr="00CB5751" w:rsidRDefault="00B5388F" w:rsidP="00B5388F">
          <w:pPr>
            <w:pStyle w:val="Encabezado"/>
            <w:rPr>
              <w:rFonts w:ascii="Arial" w:hAnsi="Arial" w:cs="Arial"/>
            </w:rPr>
          </w:pPr>
        </w:p>
      </w:tc>
      <w:tc>
        <w:tcPr>
          <w:tcW w:w="4218" w:type="dxa"/>
          <w:vMerge/>
        </w:tcPr>
        <w:p w14:paraId="6E0527D8" w14:textId="77777777" w:rsidR="00B5388F" w:rsidRPr="00CB5751" w:rsidRDefault="00B5388F" w:rsidP="00B5388F">
          <w:pPr>
            <w:pStyle w:val="Encabezado"/>
            <w:rPr>
              <w:rFonts w:ascii="Arial" w:hAnsi="Arial" w:cs="Arial"/>
            </w:rPr>
          </w:pPr>
        </w:p>
      </w:tc>
      <w:tc>
        <w:tcPr>
          <w:tcW w:w="2441" w:type="dxa"/>
        </w:tcPr>
        <w:p w14:paraId="56D68B65" w14:textId="77777777" w:rsidR="00B5388F" w:rsidRPr="00B65643" w:rsidRDefault="00B5388F" w:rsidP="00B5388F">
          <w:pPr>
            <w:pStyle w:val="Encabezado"/>
            <w:rPr>
              <w:rFonts w:ascii="Arial" w:hAnsi="Arial" w:cs="Arial"/>
              <w:sz w:val="22"/>
              <w:szCs w:val="20"/>
            </w:rPr>
          </w:pPr>
          <w:r w:rsidRPr="00B65643">
            <w:rPr>
              <w:rFonts w:ascii="Arial" w:hAnsi="Arial" w:cs="Arial"/>
              <w:sz w:val="22"/>
              <w:szCs w:val="20"/>
            </w:rPr>
            <w:t>Versión: 01</w:t>
          </w:r>
        </w:p>
      </w:tc>
    </w:tr>
    <w:tr w:rsidR="002A3B47" w:rsidRPr="00CB5751" w14:paraId="3340A3D1" w14:textId="77777777" w:rsidTr="00B65643">
      <w:tc>
        <w:tcPr>
          <w:tcW w:w="2586" w:type="dxa"/>
          <w:vMerge/>
        </w:tcPr>
        <w:p w14:paraId="6397E425" w14:textId="77777777" w:rsidR="00B5388F" w:rsidRPr="00CB5751" w:rsidRDefault="00B5388F" w:rsidP="00B5388F">
          <w:pPr>
            <w:pStyle w:val="Encabezado"/>
            <w:rPr>
              <w:rFonts w:ascii="Arial" w:hAnsi="Arial" w:cs="Arial"/>
            </w:rPr>
          </w:pPr>
        </w:p>
      </w:tc>
      <w:tc>
        <w:tcPr>
          <w:tcW w:w="4218" w:type="dxa"/>
          <w:vMerge/>
        </w:tcPr>
        <w:p w14:paraId="5518548E" w14:textId="77777777" w:rsidR="00B5388F" w:rsidRPr="00CB5751" w:rsidRDefault="00B5388F" w:rsidP="00B5388F">
          <w:pPr>
            <w:pStyle w:val="Encabezado"/>
            <w:rPr>
              <w:rFonts w:ascii="Arial" w:hAnsi="Arial" w:cs="Arial"/>
            </w:rPr>
          </w:pPr>
        </w:p>
      </w:tc>
      <w:tc>
        <w:tcPr>
          <w:tcW w:w="2441" w:type="dxa"/>
        </w:tcPr>
        <w:p w14:paraId="2170A1C1" w14:textId="77777777" w:rsidR="00B5388F" w:rsidRPr="00B65643" w:rsidRDefault="00B5388F" w:rsidP="00B5388F">
          <w:pPr>
            <w:pStyle w:val="Encabezado"/>
            <w:rPr>
              <w:rFonts w:ascii="Arial" w:hAnsi="Arial" w:cs="Arial"/>
              <w:sz w:val="22"/>
              <w:szCs w:val="20"/>
            </w:rPr>
          </w:pPr>
          <w:r w:rsidRPr="00B65643">
            <w:rPr>
              <w:rFonts w:ascii="Arial" w:hAnsi="Arial" w:cs="Arial"/>
              <w:sz w:val="22"/>
              <w:szCs w:val="20"/>
            </w:rPr>
            <w:t>Fecha de Aprobación:</w:t>
          </w:r>
        </w:p>
        <w:p w14:paraId="78FA3E9A" w14:textId="77777777" w:rsidR="00B5388F" w:rsidRPr="00B65643" w:rsidRDefault="00E6061D" w:rsidP="00B5388F">
          <w:pPr>
            <w:pStyle w:val="Encabezado"/>
            <w:rPr>
              <w:rFonts w:ascii="Arial" w:hAnsi="Arial" w:cs="Arial"/>
              <w:sz w:val="22"/>
              <w:szCs w:val="20"/>
            </w:rPr>
          </w:pPr>
          <w:r>
            <w:rPr>
              <w:rFonts w:ascii="Arial" w:hAnsi="Arial" w:cs="Arial"/>
              <w:sz w:val="22"/>
              <w:szCs w:val="20"/>
            </w:rPr>
            <w:t>Mayo 02 de 2018</w:t>
          </w:r>
        </w:p>
      </w:tc>
    </w:tr>
    <w:tr w:rsidR="002A3B47" w:rsidRPr="00CB5751" w14:paraId="34E3F853" w14:textId="77777777" w:rsidTr="00B65643">
      <w:tc>
        <w:tcPr>
          <w:tcW w:w="2586" w:type="dxa"/>
          <w:vMerge/>
        </w:tcPr>
        <w:p w14:paraId="51D944CB" w14:textId="77777777" w:rsidR="00B5388F" w:rsidRPr="00CB5751" w:rsidRDefault="00B5388F" w:rsidP="00B5388F">
          <w:pPr>
            <w:pStyle w:val="Encabezado"/>
            <w:rPr>
              <w:rFonts w:ascii="Arial" w:hAnsi="Arial" w:cs="Arial"/>
            </w:rPr>
          </w:pPr>
        </w:p>
      </w:tc>
      <w:tc>
        <w:tcPr>
          <w:tcW w:w="4218" w:type="dxa"/>
          <w:vMerge/>
        </w:tcPr>
        <w:p w14:paraId="1730FE9C" w14:textId="77777777" w:rsidR="00B5388F" w:rsidRPr="00CB5751" w:rsidRDefault="00B5388F" w:rsidP="00B5388F">
          <w:pPr>
            <w:pStyle w:val="Encabezado"/>
            <w:rPr>
              <w:rFonts w:ascii="Arial" w:hAnsi="Arial" w:cs="Arial"/>
            </w:rPr>
          </w:pPr>
        </w:p>
      </w:tc>
      <w:tc>
        <w:tcPr>
          <w:tcW w:w="2441" w:type="dxa"/>
        </w:tcPr>
        <w:p w14:paraId="4DA45880" w14:textId="77777777" w:rsidR="00B5388F" w:rsidRPr="00B65643" w:rsidRDefault="00B5388F" w:rsidP="00B5388F">
          <w:pPr>
            <w:pStyle w:val="Encabezado"/>
            <w:rPr>
              <w:rFonts w:ascii="Arial" w:hAnsi="Arial" w:cs="Arial"/>
              <w:sz w:val="22"/>
              <w:szCs w:val="20"/>
            </w:rPr>
          </w:pPr>
          <w:r w:rsidRPr="00B65643">
            <w:rPr>
              <w:rFonts w:ascii="Arial" w:hAnsi="Arial" w:cs="Arial"/>
              <w:sz w:val="22"/>
              <w:szCs w:val="20"/>
            </w:rPr>
            <w:t xml:space="preserve">Página </w:t>
          </w:r>
          <w:r w:rsidRPr="00B65643">
            <w:rPr>
              <w:rFonts w:ascii="Arial" w:hAnsi="Arial" w:cs="Arial"/>
              <w:sz w:val="22"/>
              <w:szCs w:val="20"/>
            </w:rPr>
            <w:fldChar w:fldCharType="begin"/>
          </w:r>
          <w:r w:rsidRPr="00B65643">
            <w:rPr>
              <w:rFonts w:ascii="Arial" w:hAnsi="Arial" w:cs="Arial"/>
              <w:sz w:val="22"/>
              <w:szCs w:val="20"/>
            </w:rPr>
            <w:instrText xml:space="preserve"> PAGE </w:instrText>
          </w:r>
          <w:r w:rsidRPr="00B65643">
            <w:rPr>
              <w:rFonts w:ascii="Arial" w:hAnsi="Arial" w:cs="Arial"/>
              <w:sz w:val="22"/>
              <w:szCs w:val="20"/>
            </w:rPr>
            <w:fldChar w:fldCharType="separate"/>
          </w:r>
          <w:r w:rsidR="00362461">
            <w:rPr>
              <w:rFonts w:ascii="Arial" w:hAnsi="Arial" w:cs="Arial"/>
              <w:noProof/>
              <w:sz w:val="22"/>
              <w:szCs w:val="20"/>
            </w:rPr>
            <w:t>1</w:t>
          </w:r>
          <w:r w:rsidRPr="00B65643">
            <w:rPr>
              <w:rFonts w:ascii="Arial" w:hAnsi="Arial" w:cs="Arial"/>
              <w:sz w:val="22"/>
              <w:szCs w:val="20"/>
            </w:rPr>
            <w:fldChar w:fldCharType="end"/>
          </w:r>
          <w:r w:rsidRPr="00B65643">
            <w:rPr>
              <w:rFonts w:ascii="Arial" w:hAnsi="Arial" w:cs="Arial"/>
              <w:sz w:val="22"/>
              <w:szCs w:val="20"/>
            </w:rPr>
            <w:t xml:space="preserve"> de </w:t>
          </w:r>
          <w:r w:rsidRPr="00B65643">
            <w:rPr>
              <w:rFonts w:ascii="Arial" w:hAnsi="Arial" w:cs="Arial"/>
              <w:sz w:val="22"/>
              <w:szCs w:val="20"/>
            </w:rPr>
            <w:fldChar w:fldCharType="begin"/>
          </w:r>
          <w:r w:rsidRPr="00B65643">
            <w:rPr>
              <w:rFonts w:ascii="Arial" w:hAnsi="Arial" w:cs="Arial"/>
              <w:sz w:val="22"/>
              <w:szCs w:val="20"/>
            </w:rPr>
            <w:instrText xml:space="preserve"> NUMPAGES </w:instrText>
          </w:r>
          <w:r w:rsidRPr="00B65643">
            <w:rPr>
              <w:rFonts w:ascii="Arial" w:hAnsi="Arial" w:cs="Arial"/>
              <w:sz w:val="22"/>
              <w:szCs w:val="20"/>
            </w:rPr>
            <w:fldChar w:fldCharType="separate"/>
          </w:r>
          <w:r w:rsidR="00362461">
            <w:rPr>
              <w:rFonts w:ascii="Arial" w:hAnsi="Arial" w:cs="Arial"/>
              <w:noProof/>
              <w:sz w:val="22"/>
              <w:szCs w:val="20"/>
            </w:rPr>
            <w:t>1</w:t>
          </w:r>
          <w:r w:rsidRPr="00B65643">
            <w:rPr>
              <w:rFonts w:ascii="Arial" w:hAnsi="Arial" w:cs="Arial"/>
              <w:sz w:val="22"/>
              <w:szCs w:val="20"/>
            </w:rPr>
            <w:fldChar w:fldCharType="end"/>
          </w:r>
        </w:p>
      </w:tc>
    </w:tr>
  </w:tbl>
  <w:p w14:paraId="28BA491E" w14:textId="77777777" w:rsidR="0009347D" w:rsidRPr="001938B9" w:rsidRDefault="0009347D" w:rsidP="00E80605">
    <w:pPr>
      <w:pStyle w:val="Encabezado"/>
      <w:rPr>
        <w:rFonts w:ascii="Arial" w:hAnsi="Arial" w:cs="Arial"/>
        <w:sz w:val="24"/>
        <w:szCs w:val="24"/>
      </w:rPr>
    </w:pPr>
    <w:r w:rsidRPr="001938B9">
      <w:rPr>
        <w:rFonts w:ascii="Arial" w:hAnsi="Arial" w:cs="Arial"/>
        <w:sz w:val="24"/>
        <w:szCs w:val="24"/>
      </w:rPr>
      <w:t xml:space="preserve">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1"/>
      <w:gridCol w:w="4663"/>
      <w:gridCol w:w="2212"/>
    </w:tblGrid>
    <w:tr w:rsidR="00C9363E" w:rsidRPr="00CB5751" w14:paraId="25E47037" w14:textId="77777777" w:rsidTr="00B5388F">
      <w:tc>
        <w:tcPr>
          <w:tcW w:w="2221" w:type="dxa"/>
          <w:vMerge w:val="restart"/>
          <w:vAlign w:val="center"/>
        </w:tcPr>
        <w:p w14:paraId="79B4AF9A" w14:textId="77777777" w:rsidR="00C9363E" w:rsidRPr="00CB5751" w:rsidRDefault="00B5388F" w:rsidP="00CA2497">
          <w:pPr>
            <w:pStyle w:val="Encabezado"/>
            <w:jc w:val="center"/>
            <w:rPr>
              <w:rFonts w:ascii="Arial" w:hAnsi="Arial" w:cs="Arial"/>
            </w:rPr>
          </w:pPr>
          <w:r w:rsidRPr="00177F28">
            <w:rPr>
              <w:noProof/>
              <w:szCs w:val="20"/>
              <w:lang w:val="es-CO" w:eastAsia="es-CO"/>
            </w:rPr>
            <w:drawing>
              <wp:inline distT="0" distB="0" distL="0" distR="0" wp14:anchorId="77267546" wp14:editId="196DE6BC">
                <wp:extent cx="1273495" cy="421240"/>
                <wp:effectExtent l="0" t="0" r="0" b="0"/>
                <wp:docPr id="12" name="Imagen 12" descr="logoTdeA RO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logoTdeA RO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348" cy="432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5" w:type="dxa"/>
          <w:vMerge w:val="restart"/>
          <w:vAlign w:val="center"/>
        </w:tcPr>
        <w:p w14:paraId="23C1923F" w14:textId="77777777" w:rsidR="00C9363E" w:rsidRPr="00CB5751" w:rsidRDefault="00591E17" w:rsidP="00E9297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ACTA DE REUNIÓN</w:t>
          </w:r>
        </w:p>
      </w:tc>
      <w:tc>
        <w:tcPr>
          <w:tcW w:w="2229" w:type="dxa"/>
        </w:tcPr>
        <w:p w14:paraId="5414328F" w14:textId="77777777" w:rsidR="00C9363E" w:rsidRPr="00C9363E" w:rsidRDefault="00E455B4" w:rsidP="00591E17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591E17">
            <w:rPr>
              <w:rFonts w:ascii="Arial" w:hAnsi="Arial" w:cs="Arial"/>
              <w:sz w:val="20"/>
              <w:szCs w:val="20"/>
            </w:rPr>
            <w:t>FO</w:t>
          </w:r>
          <w:r w:rsidR="001F3232">
            <w:rPr>
              <w:rFonts w:ascii="Arial" w:hAnsi="Arial" w:cs="Arial"/>
              <w:sz w:val="20"/>
              <w:szCs w:val="20"/>
            </w:rPr>
            <w:t>-</w:t>
          </w:r>
          <w:r w:rsidR="00E92970">
            <w:rPr>
              <w:rFonts w:ascii="Arial" w:hAnsi="Arial" w:cs="Arial"/>
              <w:sz w:val="20"/>
              <w:szCs w:val="20"/>
            </w:rPr>
            <w:t>GDO</w:t>
          </w:r>
          <w:r w:rsidR="001F3232">
            <w:rPr>
              <w:rFonts w:ascii="Arial" w:hAnsi="Arial" w:cs="Arial"/>
              <w:sz w:val="20"/>
              <w:szCs w:val="20"/>
            </w:rPr>
            <w:t>-0</w:t>
          </w:r>
          <w:r w:rsidR="00591E17"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F50D27" w:rsidRPr="00CB5751" w14:paraId="7CABCFDC" w14:textId="77777777" w:rsidTr="00B5388F">
      <w:tc>
        <w:tcPr>
          <w:tcW w:w="2221" w:type="dxa"/>
          <w:vMerge/>
        </w:tcPr>
        <w:p w14:paraId="47B1C6C5" w14:textId="77777777" w:rsidR="00F50D27" w:rsidRPr="00CB5751" w:rsidRDefault="00F50D27" w:rsidP="00CA2497">
          <w:pPr>
            <w:pStyle w:val="Encabezado"/>
            <w:rPr>
              <w:rFonts w:ascii="Arial" w:hAnsi="Arial" w:cs="Arial"/>
            </w:rPr>
          </w:pPr>
        </w:p>
      </w:tc>
      <w:tc>
        <w:tcPr>
          <w:tcW w:w="4725" w:type="dxa"/>
          <w:vMerge/>
        </w:tcPr>
        <w:p w14:paraId="0A2356C6" w14:textId="77777777" w:rsidR="00F50D27" w:rsidRPr="00CB5751" w:rsidRDefault="00F50D27" w:rsidP="00CA2497">
          <w:pPr>
            <w:pStyle w:val="Encabezado"/>
            <w:rPr>
              <w:rFonts w:ascii="Arial" w:hAnsi="Arial" w:cs="Arial"/>
            </w:rPr>
          </w:pPr>
        </w:p>
      </w:tc>
      <w:tc>
        <w:tcPr>
          <w:tcW w:w="2229" w:type="dxa"/>
        </w:tcPr>
        <w:p w14:paraId="08C4B04B" w14:textId="77777777" w:rsidR="00F50D27" w:rsidRPr="00C9363E" w:rsidRDefault="00F50D27" w:rsidP="009B4B7E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B5388F"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F50D27" w:rsidRPr="00CB5751" w14:paraId="19AC5E88" w14:textId="77777777" w:rsidTr="00B5388F">
      <w:tc>
        <w:tcPr>
          <w:tcW w:w="2221" w:type="dxa"/>
          <w:vMerge/>
        </w:tcPr>
        <w:p w14:paraId="665227FA" w14:textId="77777777" w:rsidR="00F50D27" w:rsidRPr="00CB5751" w:rsidRDefault="00F50D27" w:rsidP="00CA2497">
          <w:pPr>
            <w:pStyle w:val="Encabezado"/>
            <w:rPr>
              <w:rFonts w:ascii="Arial" w:hAnsi="Arial" w:cs="Arial"/>
            </w:rPr>
          </w:pPr>
        </w:p>
      </w:tc>
      <w:tc>
        <w:tcPr>
          <w:tcW w:w="4725" w:type="dxa"/>
          <w:vMerge/>
        </w:tcPr>
        <w:p w14:paraId="78D481CD" w14:textId="77777777" w:rsidR="00F50D27" w:rsidRPr="00CB5751" w:rsidRDefault="00F50D27" w:rsidP="00CA2497">
          <w:pPr>
            <w:pStyle w:val="Encabezado"/>
            <w:rPr>
              <w:rFonts w:ascii="Arial" w:hAnsi="Arial" w:cs="Arial"/>
            </w:rPr>
          </w:pPr>
        </w:p>
      </w:tc>
      <w:tc>
        <w:tcPr>
          <w:tcW w:w="2229" w:type="dxa"/>
        </w:tcPr>
        <w:p w14:paraId="0B848977" w14:textId="77777777" w:rsidR="00F50D27" w:rsidRPr="00BF6AFA" w:rsidRDefault="00F50D27" w:rsidP="009B4B7E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BF6AFA">
            <w:rPr>
              <w:rFonts w:ascii="Arial" w:hAnsi="Arial" w:cs="Arial"/>
              <w:sz w:val="20"/>
              <w:szCs w:val="20"/>
            </w:rPr>
            <w:t>Fecha de Aprobación:</w:t>
          </w:r>
        </w:p>
        <w:p w14:paraId="769A5499" w14:textId="77777777" w:rsidR="00F50D27" w:rsidRPr="00BF6AFA" w:rsidRDefault="00B5388F" w:rsidP="009B4B7E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xxx</w:t>
          </w:r>
        </w:p>
      </w:tc>
    </w:tr>
    <w:tr w:rsidR="00F50D27" w:rsidRPr="00CB5751" w14:paraId="4CA57D72" w14:textId="77777777" w:rsidTr="00B5388F">
      <w:tc>
        <w:tcPr>
          <w:tcW w:w="2221" w:type="dxa"/>
          <w:vMerge/>
        </w:tcPr>
        <w:p w14:paraId="04B33F15" w14:textId="77777777" w:rsidR="00F50D27" w:rsidRPr="00CB5751" w:rsidRDefault="00F50D27" w:rsidP="00CA2497">
          <w:pPr>
            <w:pStyle w:val="Encabezado"/>
            <w:rPr>
              <w:rFonts w:ascii="Arial" w:hAnsi="Arial" w:cs="Arial"/>
            </w:rPr>
          </w:pPr>
        </w:p>
      </w:tc>
      <w:tc>
        <w:tcPr>
          <w:tcW w:w="4725" w:type="dxa"/>
          <w:vMerge/>
        </w:tcPr>
        <w:p w14:paraId="6B87BA87" w14:textId="77777777" w:rsidR="00F50D27" w:rsidRPr="00CB5751" w:rsidRDefault="00F50D27" w:rsidP="00CA2497">
          <w:pPr>
            <w:pStyle w:val="Encabezado"/>
            <w:rPr>
              <w:rFonts w:ascii="Arial" w:hAnsi="Arial" w:cs="Arial"/>
            </w:rPr>
          </w:pPr>
        </w:p>
      </w:tc>
      <w:tc>
        <w:tcPr>
          <w:tcW w:w="2229" w:type="dxa"/>
        </w:tcPr>
        <w:p w14:paraId="510BCC32" w14:textId="77777777" w:rsidR="00F50D27" w:rsidRPr="00CB5751" w:rsidRDefault="00F50D27" w:rsidP="00CA249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B5751">
            <w:rPr>
              <w:rFonts w:ascii="Arial" w:hAnsi="Arial" w:cs="Arial"/>
              <w:sz w:val="20"/>
              <w:szCs w:val="20"/>
            </w:rPr>
            <w:t xml:space="preserve">Página </w:t>
          </w:r>
          <w:r w:rsidR="0074357C"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74357C"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 w:rsidR="00591E17">
            <w:rPr>
              <w:rFonts w:ascii="Arial" w:hAnsi="Arial" w:cs="Arial"/>
              <w:noProof/>
              <w:sz w:val="20"/>
              <w:szCs w:val="20"/>
            </w:rPr>
            <w:t>1</w:t>
          </w:r>
          <w:r w:rsidR="0074357C" w:rsidRPr="00CB5751">
            <w:rPr>
              <w:rFonts w:ascii="Arial" w:hAnsi="Arial" w:cs="Arial"/>
              <w:sz w:val="20"/>
              <w:szCs w:val="20"/>
            </w:rPr>
            <w:fldChar w:fldCharType="end"/>
          </w:r>
          <w:r w:rsidRPr="00CB5751">
            <w:rPr>
              <w:rFonts w:ascii="Arial" w:hAnsi="Arial" w:cs="Arial"/>
              <w:sz w:val="20"/>
              <w:szCs w:val="20"/>
            </w:rPr>
            <w:t xml:space="preserve"> de </w:t>
          </w:r>
          <w:r w:rsidR="0074357C"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74357C"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 w:rsidR="00591E17">
            <w:rPr>
              <w:rFonts w:ascii="Arial" w:hAnsi="Arial" w:cs="Arial"/>
              <w:noProof/>
              <w:sz w:val="20"/>
              <w:szCs w:val="20"/>
            </w:rPr>
            <w:t>5</w:t>
          </w:r>
          <w:r w:rsidR="0074357C" w:rsidRPr="00CB5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03CA4BBE" w14:textId="77777777" w:rsidR="00C9363E" w:rsidRDefault="00C9363E" w:rsidP="00C9363E">
    <w:pPr>
      <w:pStyle w:val="Encabezado"/>
      <w:tabs>
        <w:tab w:val="clear" w:pos="4252"/>
        <w:tab w:val="clear" w:pos="8504"/>
      </w:tabs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COPIA CONTROLADA</w:t>
    </w:r>
  </w:p>
  <w:p w14:paraId="02C87CE3" w14:textId="77777777" w:rsidR="00C9363E" w:rsidRPr="00C9363E" w:rsidRDefault="00C9363E">
    <w:pPr>
      <w:pStyle w:val="Encabezado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A41"/>
    <w:multiLevelType w:val="hybridMultilevel"/>
    <w:tmpl w:val="A9DE4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99C"/>
    <w:multiLevelType w:val="multilevel"/>
    <w:tmpl w:val="B2584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9A7600"/>
    <w:multiLevelType w:val="multilevel"/>
    <w:tmpl w:val="B2584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0C5174"/>
    <w:multiLevelType w:val="hybridMultilevel"/>
    <w:tmpl w:val="20CA2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F15B6"/>
    <w:multiLevelType w:val="hybridMultilevel"/>
    <w:tmpl w:val="938E38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82677"/>
    <w:multiLevelType w:val="hybridMultilevel"/>
    <w:tmpl w:val="D3005DE0"/>
    <w:lvl w:ilvl="0" w:tplc="2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8F94E51"/>
    <w:multiLevelType w:val="hybridMultilevel"/>
    <w:tmpl w:val="8306E20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607D4B"/>
    <w:multiLevelType w:val="hybridMultilevel"/>
    <w:tmpl w:val="720A4D48"/>
    <w:lvl w:ilvl="0" w:tplc="40128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1A243D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346A2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10E56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D6FAD54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D5A54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BC447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AC651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1D68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 w15:restartNumberingAfterBreak="0">
    <w:nsid w:val="2803235D"/>
    <w:multiLevelType w:val="hybridMultilevel"/>
    <w:tmpl w:val="9B4672B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C08"/>
    <w:multiLevelType w:val="hybridMultilevel"/>
    <w:tmpl w:val="6478D7B6"/>
    <w:lvl w:ilvl="0" w:tplc="60CCC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B57AE5"/>
    <w:multiLevelType w:val="multilevel"/>
    <w:tmpl w:val="1F402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2FF1FF4"/>
    <w:multiLevelType w:val="hybridMultilevel"/>
    <w:tmpl w:val="66BE22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C349B"/>
    <w:multiLevelType w:val="hybridMultilevel"/>
    <w:tmpl w:val="B678B5F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7060396"/>
    <w:multiLevelType w:val="hybridMultilevel"/>
    <w:tmpl w:val="9CE0E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2219A"/>
    <w:multiLevelType w:val="hybridMultilevel"/>
    <w:tmpl w:val="98B4B1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D6064"/>
    <w:multiLevelType w:val="hybridMultilevel"/>
    <w:tmpl w:val="2CE821CE"/>
    <w:lvl w:ilvl="0" w:tplc="77F43D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A3D37"/>
    <w:multiLevelType w:val="multilevel"/>
    <w:tmpl w:val="278A569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3E21E2A"/>
    <w:multiLevelType w:val="hybridMultilevel"/>
    <w:tmpl w:val="E468E59E"/>
    <w:lvl w:ilvl="0" w:tplc="77F43D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C325E"/>
    <w:multiLevelType w:val="hybridMultilevel"/>
    <w:tmpl w:val="1A00F9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63BA0"/>
    <w:multiLevelType w:val="hybridMultilevel"/>
    <w:tmpl w:val="AA0CFA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258DB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b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93971FD"/>
    <w:multiLevelType w:val="multilevel"/>
    <w:tmpl w:val="A8D0B6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70" w:hanging="51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 w15:restartNumberingAfterBreak="0">
    <w:nsid w:val="6DAC322F"/>
    <w:multiLevelType w:val="hybridMultilevel"/>
    <w:tmpl w:val="E1C24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02213"/>
    <w:multiLevelType w:val="multilevel"/>
    <w:tmpl w:val="B2584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EE05CCC"/>
    <w:multiLevelType w:val="multilevel"/>
    <w:tmpl w:val="9BF6DA6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45F35D3"/>
    <w:multiLevelType w:val="hybridMultilevel"/>
    <w:tmpl w:val="43A22CC4"/>
    <w:lvl w:ilvl="0" w:tplc="77F43D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C9D6FCF"/>
    <w:multiLevelType w:val="hybridMultilevel"/>
    <w:tmpl w:val="E7EE3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16993">
    <w:abstractNumId w:val="7"/>
  </w:num>
  <w:num w:numId="2" w16cid:durableId="2115861892">
    <w:abstractNumId w:val="19"/>
  </w:num>
  <w:num w:numId="3" w16cid:durableId="1682850668">
    <w:abstractNumId w:val="4"/>
  </w:num>
  <w:num w:numId="4" w16cid:durableId="1318221257">
    <w:abstractNumId w:val="24"/>
  </w:num>
  <w:num w:numId="5" w16cid:durableId="2140755701">
    <w:abstractNumId w:val="23"/>
  </w:num>
  <w:num w:numId="6" w16cid:durableId="1469132941">
    <w:abstractNumId w:val="6"/>
  </w:num>
  <w:num w:numId="7" w16cid:durableId="2114397849">
    <w:abstractNumId w:val="9"/>
  </w:num>
  <w:num w:numId="8" w16cid:durableId="996104472">
    <w:abstractNumId w:val="17"/>
  </w:num>
  <w:num w:numId="9" w16cid:durableId="1667629360">
    <w:abstractNumId w:val="15"/>
  </w:num>
  <w:num w:numId="10" w16cid:durableId="912393760">
    <w:abstractNumId w:val="18"/>
  </w:num>
  <w:num w:numId="11" w16cid:durableId="2054039363">
    <w:abstractNumId w:val="25"/>
  </w:num>
  <w:num w:numId="12" w16cid:durableId="610162073">
    <w:abstractNumId w:val="8"/>
  </w:num>
  <w:num w:numId="13" w16cid:durableId="2112387378">
    <w:abstractNumId w:val="11"/>
  </w:num>
  <w:num w:numId="14" w16cid:durableId="1399547229">
    <w:abstractNumId w:val="0"/>
  </w:num>
  <w:num w:numId="15" w16cid:durableId="1379351551">
    <w:abstractNumId w:val="13"/>
  </w:num>
  <w:num w:numId="16" w16cid:durableId="221986636">
    <w:abstractNumId w:val="16"/>
  </w:num>
  <w:num w:numId="17" w16cid:durableId="732506194">
    <w:abstractNumId w:val="2"/>
  </w:num>
  <w:num w:numId="18" w16cid:durableId="1737512435">
    <w:abstractNumId w:val="21"/>
  </w:num>
  <w:num w:numId="19" w16cid:durableId="275522740">
    <w:abstractNumId w:val="20"/>
  </w:num>
  <w:num w:numId="20" w16cid:durableId="1766685554">
    <w:abstractNumId w:val="1"/>
  </w:num>
  <w:num w:numId="21" w16cid:durableId="1914195248">
    <w:abstractNumId w:val="22"/>
  </w:num>
  <w:num w:numId="22" w16cid:durableId="480195070">
    <w:abstractNumId w:val="3"/>
  </w:num>
  <w:num w:numId="23" w16cid:durableId="1847473848">
    <w:abstractNumId w:val="12"/>
  </w:num>
  <w:num w:numId="24" w16cid:durableId="1348557469">
    <w:abstractNumId w:val="5"/>
  </w:num>
  <w:num w:numId="25" w16cid:durableId="1476876781">
    <w:abstractNumId w:val="14"/>
  </w:num>
  <w:num w:numId="26" w16cid:durableId="284653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7F"/>
    <w:rsid w:val="000071A5"/>
    <w:rsid w:val="0001050A"/>
    <w:rsid w:val="000118B1"/>
    <w:rsid w:val="00016360"/>
    <w:rsid w:val="00021794"/>
    <w:rsid w:val="000237D5"/>
    <w:rsid w:val="000334B1"/>
    <w:rsid w:val="000437C6"/>
    <w:rsid w:val="0004797B"/>
    <w:rsid w:val="00070A92"/>
    <w:rsid w:val="000862A4"/>
    <w:rsid w:val="00086B52"/>
    <w:rsid w:val="00091A35"/>
    <w:rsid w:val="0009347D"/>
    <w:rsid w:val="00093D53"/>
    <w:rsid w:val="0009786A"/>
    <w:rsid w:val="000A5788"/>
    <w:rsid w:val="000B10B2"/>
    <w:rsid w:val="000C0A08"/>
    <w:rsid w:val="000E055E"/>
    <w:rsid w:val="000F22F6"/>
    <w:rsid w:val="000F4C73"/>
    <w:rsid w:val="000F5D7C"/>
    <w:rsid w:val="0010026E"/>
    <w:rsid w:val="00100CA8"/>
    <w:rsid w:val="0010135A"/>
    <w:rsid w:val="00104CAC"/>
    <w:rsid w:val="0010638F"/>
    <w:rsid w:val="001066CE"/>
    <w:rsid w:val="00110AF5"/>
    <w:rsid w:val="001123DC"/>
    <w:rsid w:val="00115E68"/>
    <w:rsid w:val="00126735"/>
    <w:rsid w:val="0013696F"/>
    <w:rsid w:val="00141E8D"/>
    <w:rsid w:val="00147499"/>
    <w:rsid w:val="00154638"/>
    <w:rsid w:val="001618E3"/>
    <w:rsid w:val="001632D0"/>
    <w:rsid w:val="0016574D"/>
    <w:rsid w:val="0017127B"/>
    <w:rsid w:val="001920CD"/>
    <w:rsid w:val="001938B9"/>
    <w:rsid w:val="00193EE5"/>
    <w:rsid w:val="001954AF"/>
    <w:rsid w:val="00195B9F"/>
    <w:rsid w:val="001A60D1"/>
    <w:rsid w:val="001B4342"/>
    <w:rsid w:val="001E34BC"/>
    <w:rsid w:val="001E4B6B"/>
    <w:rsid w:val="001F3232"/>
    <w:rsid w:val="002014EA"/>
    <w:rsid w:val="00206376"/>
    <w:rsid w:val="00206D65"/>
    <w:rsid w:val="00210FBC"/>
    <w:rsid w:val="00212C95"/>
    <w:rsid w:val="002138E3"/>
    <w:rsid w:val="002164D4"/>
    <w:rsid w:val="00222509"/>
    <w:rsid w:val="00224D95"/>
    <w:rsid w:val="002260AD"/>
    <w:rsid w:val="00232D25"/>
    <w:rsid w:val="00244B70"/>
    <w:rsid w:val="00253BE1"/>
    <w:rsid w:val="00263464"/>
    <w:rsid w:val="0026530A"/>
    <w:rsid w:val="002745A0"/>
    <w:rsid w:val="00277DBE"/>
    <w:rsid w:val="00282D6F"/>
    <w:rsid w:val="002910CB"/>
    <w:rsid w:val="00292286"/>
    <w:rsid w:val="00292DAE"/>
    <w:rsid w:val="002A3B47"/>
    <w:rsid w:val="002D1048"/>
    <w:rsid w:val="002D3760"/>
    <w:rsid w:val="002E44CA"/>
    <w:rsid w:val="002E5769"/>
    <w:rsid w:val="003270FC"/>
    <w:rsid w:val="0033046C"/>
    <w:rsid w:val="00337E74"/>
    <w:rsid w:val="003508F9"/>
    <w:rsid w:val="00354E87"/>
    <w:rsid w:val="00362461"/>
    <w:rsid w:val="0036725B"/>
    <w:rsid w:val="0036752B"/>
    <w:rsid w:val="00374F75"/>
    <w:rsid w:val="0037738A"/>
    <w:rsid w:val="0038016B"/>
    <w:rsid w:val="00381446"/>
    <w:rsid w:val="00395009"/>
    <w:rsid w:val="00397794"/>
    <w:rsid w:val="003A6CA8"/>
    <w:rsid w:val="003A7620"/>
    <w:rsid w:val="003A7869"/>
    <w:rsid w:val="003B5F5E"/>
    <w:rsid w:val="003D586B"/>
    <w:rsid w:val="003D7002"/>
    <w:rsid w:val="003E3422"/>
    <w:rsid w:val="003E3465"/>
    <w:rsid w:val="003F3FDA"/>
    <w:rsid w:val="004022DB"/>
    <w:rsid w:val="00402596"/>
    <w:rsid w:val="00402C0E"/>
    <w:rsid w:val="004152EB"/>
    <w:rsid w:val="00421603"/>
    <w:rsid w:val="004309D6"/>
    <w:rsid w:val="00433603"/>
    <w:rsid w:val="00435F3B"/>
    <w:rsid w:val="00443202"/>
    <w:rsid w:val="004545EA"/>
    <w:rsid w:val="00473224"/>
    <w:rsid w:val="004742AD"/>
    <w:rsid w:val="0047560B"/>
    <w:rsid w:val="004844B7"/>
    <w:rsid w:val="00486133"/>
    <w:rsid w:val="00497217"/>
    <w:rsid w:val="004A5724"/>
    <w:rsid w:val="004B5046"/>
    <w:rsid w:val="004C37FA"/>
    <w:rsid w:val="004C65C1"/>
    <w:rsid w:val="004C6B45"/>
    <w:rsid w:val="004C7235"/>
    <w:rsid w:val="004D156A"/>
    <w:rsid w:val="004D18CA"/>
    <w:rsid w:val="004D24C3"/>
    <w:rsid w:val="004E14E4"/>
    <w:rsid w:val="004E305E"/>
    <w:rsid w:val="004E421B"/>
    <w:rsid w:val="004E5FAA"/>
    <w:rsid w:val="004E67E1"/>
    <w:rsid w:val="00505CEA"/>
    <w:rsid w:val="005067D5"/>
    <w:rsid w:val="00507A87"/>
    <w:rsid w:val="00511A97"/>
    <w:rsid w:val="00512161"/>
    <w:rsid w:val="0052043E"/>
    <w:rsid w:val="005224BF"/>
    <w:rsid w:val="0052375D"/>
    <w:rsid w:val="00531864"/>
    <w:rsid w:val="0054650A"/>
    <w:rsid w:val="00547740"/>
    <w:rsid w:val="0055387F"/>
    <w:rsid w:val="00563E5A"/>
    <w:rsid w:val="00571275"/>
    <w:rsid w:val="00580135"/>
    <w:rsid w:val="00584A38"/>
    <w:rsid w:val="005912C9"/>
    <w:rsid w:val="00591E17"/>
    <w:rsid w:val="005A7F4B"/>
    <w:rsid w:val="005D024E"/>
    <w:rsid w:val="005E48A0"/>
    <w:rsid w:val="005E7EAD"/>
    <w:rsid w:val="005F14CB"/>
    <w:rsid w:val="00605659"/>
    <w:rsid w:val="00612C74"/>
    <w:rsid w:val="0062384F"/>
    <w:rsid w:val="00626543"/>
    <w:rsid w:val="00641845"/>
    <w:rsid w:val="00642439"/>
    <w:rsid w:val="00645818"/>
    <w:rsid w:val="00650B7E"/>
    <w:rsid w:val="0065249B"/>
    <w:rsid w:val="006526E2"/>
    <w:rsid w:val="0065640B"/>
    <w:rsid w:val="00666C64"/>
    <w:rsid w:val="006764CB"/>
    <w:rsid w:val="00677A4C"/>
    <w:rsid w:val="00690B1F"/>
    <w:rsid w:val="00696D54"/>
    <w:rsid w:val="006A1AD6"/>
    <w:rsid w:val="006A386C"/>
    <w:rsid w:val="006A7D32"/>
    <w:rsid w:val="006C2220"/>
    <w:rsid w:val="006C339D"/>
    <w:rsid w:val="006C749A"/>
    <w:rsid w:val="006C7D14"/>
    <w:rsid w:val="006D11AF"/>
    <w:rsid w:val="006D5790"/>
    <w:rsid w:val="006D6FA0"/>
    <w:rsid w:val="006E1136"/>
    <w:rsid w:val="006F2601"/>
    <w:rsid w:val="006F426C"/>
    <w:rsid w:val="00705FF5"/>
    <w:rsid w:val="007071CC"/>
    <w:rsid w:val="00711E70"/>
    <w:rsid w:val="00716329"/>
    <w:rsid w:val="00725268"/>
    <w:rsid w:val="007260DC"/>
    <w:rsid w:val="00726507"/>
    <w:rsid w:val="0073304E"/>
    <w:rsid w:val="0073720E"/>
    <w:rsid w:val="0074357C"/>
    <w:rsid w:val="00743D9F"/>
    <w:rsid w:val="00744BFF"/>
    <w:rsid w:val="00750FC8"/>
    <w:rsid w:val="00763873"/>
    <w:rsid w:val="007674BA"/>
    <w:rsid w:val="0077005A"/>
    <w:rsid w:val="0079139E"/>
    <w:rsid w:val="00791D61"/>
    <w:rsid w:val="007929D2"/>
    <w:rsid w:val="007958C6"/>
    <w:rsid w:val="007A1C37"/>
    <w:rsid w:val="007A27EC"/>
    <w:rsid w:val="007A4392"/>
    <w:rsid w:val="007A736E"/>
    <w:rsid w:val="007B3970"/>
    <w:rsid w:val="007B7D67"/>
    <w:rsid w:val="007C1EC3"/>
    <w:rsid w:val="007C20DB"/>
    <w:rsid w:val="007C570E"/>
    <w:rsid w:val="007C5B71"/>
    <w:rsid w:val="007E3985"/>
    <w:rsid w:val="00804C5B"/>
    <w:rsid w:val="00813063"/>
    <w:rsid w:val="0081531C"/>
    <w:rsid w:val="00821411"/>
    <w:rsid w:val="0082767F"/>
    <w:rsid w:val="008316F0"/>
    <w:rsid w:val="008510CE"/>
    <w:rsid w:val="00852979"/>
    <w:rsid w:val="00855995"/>
    <w:rsid w:val="00856276"/>
    <w:rsid w:val="00857B4A"/>
    <w:rsid w:val="00861252"/>
    <w:rsid w:val="008630DE"/>
    <w:rsid w:val="00871D4E"/>
    <w:rsid w:val="00881B5B"/>
    <w:rsid w:val="00881D4F"/>
    <w:rsid w:val="0089314D"/>
    <w:rsid w:val="0089625D"/>
    <w:rsid w:val="008A1774"/>
    <w:rsid w:val="008A387B"/>
    <w:rsid w:val="008B13E5"/>
    <w:rsid w:val="008B33C6"/>
    <w:rsid w:val="008B3AA2"/>
    <w:rsid w:val="008D4258"/>
    <w:rsid w:val="008D69EB"/>
    <w:rsid w:val="008E09AE"/>
    <w:rsid w:val="008E1B15"/>
    <w:rsid w:val="008E2422"/>
    <w:rsid w:val="008F6FCC"/>
    <w:rsid w:val="009051C1"/>
    <w:rsid w:val="00910150"/>
    <w:rsid w:val="00920B0F"/>
    <w:rsid w:val="009226BE"/>
    <w:rsid w:val="0092654B"/>
    <w:rsid w:val="009301E0"/>
    <w:rsid w:val="00935E55"/>
    <w:rsid w:val="00947A2F"/>
    <w:rsid w:val="00954CBA"/>
    <w:rsid w:val="009669A5"/>
    <w:rsid w:val="009837E5"/>
    <w:rsid w:val="00984DF0"/>
    <w:rsid w:val="00990264"/>
    <w:rsid w:val="00994ECB"/>
    <w:rsid w:val="009A1532"/>
    <w:rsid w:val="009B3916"/>
    <w:rsid w:val="009B6895"/>
    <w:rsid w:val="009B7B66"/>
    <w:rsid w:val="009C0351"/>
    <w:rsid w:val="009C4B0D"/>
    <w:rsid w:val="009D1631"/>
    <w:rsid w:val="009D4589"/>
    <w:rsid w:val="009E0948"/>
    <w:rsid w:val="009E51B2"/>
    <w:rsid w:val="009E53D2"/>
    <w:rsid w:val="009E5D61"/>
    <w:rsid w:val="00A0676D"/>
    <w:rsid w:val="00A216B3"/>
    <w:rsid w:val="00A236DB"/>
    <w:rsid w:val="00A237F6"/>
    <w:rsid w:val="00A265EA"/>
    <w:rsid w:val="00A318DE"/>
    <w:rsid w:val="00A45DF7"/>
    <w:rsid w:val="00A62CAA"/>
    <w:rsid w:val="00A861C8"/>
    <w:rsid w:val="00A90F2D"/>
    <w:rsid w:val="00A912CB"/>
    <w:rsid w:val="00AA3E3C"/>
    <w:rsid w:val="00AB2817"/>
    <w:rsid w:val="00AB619C"/>
    <w:rsid w:val="00AD22EA"/>
    <w:rsid w:val="00AD451D"/>
    <w:rsid w:val="00AD4901"/>
    <w:rsid w:val="00AE3E67"/>
    <w:rsid w:val="00AE4222"/>
    <w:rsid w:val="00AE6DEA"/>
    <w:rsid w:val="00AF140D"/>
    <w:rsid w:val="00B01053"/>
    <w:rsid w:val="00B0170E"/>
    <w:rsid w:val="00B068AB"/>
    <w:rsid w:val="00B06E46"/>
    <w:rsid w:val="00B07EE1"/>
    <w:rsid w:val="00B2619C"/>
    <w:rsid w:val="00B26B1E"/>
    <w:rsid w:val="00B5388F"/>
    <w:rsid w:val="00B562AA"/>
    <w:rsid w:val="00B61DFD"/>
    <w:rsid w:val="00B64F27"/>
    <w:rsid w:val="00B65643"/>
    <w:rsid w:val="00B658A9"/>
    <w:rsid w:val="00B8558D"/>
    <w:rsid w:val="00B9069D"/>
    <w:rsid w:val="00B910A0"/>
    <w:rsid w:val="00B92860"/>
    <w:rsid w:val="00B96A1C"/>
    <w:rsid w:val="00BA3F73"/>
    <w:rsid w:val="00BA5B7C"/>
    <w:rsid w:val="00BB1897"/>
    <w:rsid w:val="00BC125D"/>
    <w:rsid w:val="00BC244D"/>
    <w:rsid w:val="00BD0994"/>
    <w:rsid w:val="00BE0087"/>
    <w:rsid w:val="00BF6AFA"/>
    <w:rsid w:val="00C00217"/>
    <w:rsid w:val="00C20C75"/>
    <w:rsid w:val="00C34EDF"/>
    <w:rsid w:val="00C36BCB"/>
    <w:rsid w:val="00C37315"/>
    <w:rsid w:val="00C4064E"/>
    <w:rsid w:val="00C45E1E"/>
    <w:rsid w:val="00C54227"/>
    <w:rsid w:val="00C6085A"/>
    <w:rsid w:val="00C67C75"/>
    <w:rsid w:val="00C70FC5"/>
    <w:rsid w:val="00C847BC"/>
    <w:rsid w:val="00C9148B"/>
    <w:rsid w:val="00C91A1B"/>
    <w:rsid w:val="00C9363E"/>
    <w:rsid w:val="00C93CE0"/>
    <w:rsid w:val="00CA6606"/>
    <w:rsid w:val="00CB0761"/>
    <w:rsid w:val="00CB0E33"/>
    <w:rsid w:val="00CB5751"/>
    <w:rsid w:val="00CC32B0"/>
    <w:rsid w:val="00CC57AE"/>
    <w:rsid w:val="00CD1D60"/>
    <w:rsid w:val="00CD4608"/>
    <w:rsid w:val="00CD52F7"/>
    <w:rsid w:val="00CD6653"/>
    <w:rsid w:val="00CF642A"/>
    <w:rsid w:val="00CF68B8"/>
    <w:rsid w:val="00D00D2E"/>
    <w:rsid w:val="00D044EA"/>
    <w:rsid w:val="00D127DE"/>
    <w:rsid w:val="00D17902"/>
    <w:rsid w:val="00D20D4D"/>
    <w:rsid w:val="00D267CD"/>
    <w:rsid w:val="00D27A8B"/>
    <w:rsid w:val="00D31640"/>
    <w:rsid w:val="00D3668C"/>
    <w:rsid w:val="00D4467C"/>
    <w:rsid w:val="00D4574D"/>
    <w:rsid w:val="00D47455"/>
    <w:rsid w:val="00D527E6"/>
    <w:rsid w:val="00D54BFE"/>
    <w:rsid w:val="00D61CA8"/>
    <w:rsid w:val="00D6662F"/>
    <w:rsid w:val="00D679E3"/>
    <w:rsid w:val="00D74195"/>
    <w:rsid w:val="00D80923"/>
    <w:rsid w:val="00D82980"/>
    <w:rsid w:val="00D829E9"/>
    <w:rsid w:val="00D91200"/>
    <w:rsid w:val="00DA0AC5"/>
    <w:rsid w:val="00DA39FD"/>
    <w:rsid w:val="00DA7B53"/>
    <w:rsid w:val="00DB0ED9"/>
    <w:rsid w:val="00DD0A52"/>
    <w:rsid w:val="00DD42E3"/>
    <w:rsid w:val="00DD7FDB"/>
    <w:rsid w:val="00DE1B37"/>
    <w:rsid w:val="00DE1EAB"/>
    <w:rsid w:val="00DF5366"/>
    <w:rsid w:val="00DF5F4F"/>
    <w:rsid w:val="00DF6D70"/>
    <w:rsid w:val="00E0200F"/>
    <w:rsid w:val="00E07F47"/>
    <w:rsid w:val="00E23F03"/>
    <w:rsid w:val="00E24E7F"/>
    <w:rsid w:val="00E30324"/>
    <w:rsid w:val="00E40059"/>
    <w:rsid w:val="00E407B2"/>
    <w:rsid w:val="00E40DC3"/>
    <w:rsid w:val="00E455B4"/>
    <w:rsid w:val="00E4657A"/>
    <w:rsid w:val="00E469BF"/>
    <w:rsid w:val="00E55280"/>
    <w:rsid w:val="00E6061D"/>
    <w:rsid w:val="00E61DA6"/>
    <w:rsid w:val="00E675F6"/>
    <w:rsid w:val="00E7030B"/>
    <w:rsid w:val="00E7394F"/>
    <w:rsid w:val="00E80605"/>
    <w:rsid w:val="00E92970"/>
    <w:rsid w:val="00E92C36"/>
    <w:rsid w:val="00E934D2"/>
    <w:rsid w:val="00E9500C"/>
    <w:rsid w:val="00E95B3B"/>
    <w:rsid w:val="00E97A7A"/>
    <w:rsid w:val="00EB3751"/>
    <w:rsid w:val="00EB75AA"/>
    <w:rsid w:val="00EC078F"/>
    <w:rsid w:val="00EC406C"/>
    <w:rsid w:val="00ED7846"/>
    <w:rsid w:val="00EE5C90"/>
    <w:rsid w:val="00EE6821"/>
    <w:rsid w:val="00EE7724"/>
    <w:rsid w:val="00EF1330"/>
    <w:rsid w:val="00EF3584"/>
    <w:rsid w:val="00EF5121"/>
    <w:rsid w:val="00F000E6"/>
    <w:rsid w:val="00F006DF"/>
    <w:rsid w:val="00F046B9"/>
    <w:rsid w:val="00F04A44"/>
    <w:rsid w:val="00F06B90"/>
    <w:rsid w:val="00F16308"/>
    <w:rsid w:val="00F242F8"/>
    <w:rsid w:val="00F262A7"/>
    <w:rsid w:val="00F26648"/>
    <w:rsid w:val="00F31939"/>
    <w:rsid w:val="00F32904"/>
    <w:rsid w:val="00F43458"/>
    <w:rsid w:val="00F50D27"/>
    <w:rsid w:val="00F52A9D"/>
    <w:rsid w:val="00F60A01"/>
    <w:rsid w:val="00F736FF"/>
    <w:rsid w:val="00F74565"/>
    <w:rsid w:val="00F90DC1"/>
    <w:rsid w:val="00F9503C"/>
    <w:rsid w:val="00F96B67"/>
    <w:rsid w:val="00FA31BD"/>
    <w:rsid w:val="00FA6959"/>
    <w:rsid w:val="00FA6FA9"/>
    <w:rsid w:val="00FB79DD"/>
    <w:rsid w:val="00FE0ABC"/>
    <w:rsid w:val="00FE2C46"/>
    <w:rsid w:val="00FE3CD5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D4F20F3"/>
  <w15:docId w15:val="{0E39AEEE-A1C8-4120-9684-09C2CCE3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18B1"/>
    <w:rPr>
      <w:rFonts w:ascii="Tahoma" w:hAnsi="Tahoma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118B1"/>
    <w:pPr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118B1"/>
    <w:rPr>
      <w:rFonts w:ascii="Arial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0118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locked/>
    <w:rsid w:val="000118B1"/>
    <w:rPr>
      <w:rFonts w:ascii="Tahoma" w:hAnsi="Tahoma" w:cs="Times New Roman"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0118B1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0118B1"/>
    <w:rPr>
      <w:rFonts w:ascii="Tahoma" w:hAnsi="Tahoma" w:cs="Tahoma"/>
      <w:sz w:val="16"/>
      <w:szCs w:val="16"/>
      <w:lang w:val="es-ES" w:eastAsia="es-ES"/>
    </w:rPr>
  </w:style>
  <w:style w:type="paragraph" w:customStyle="1" w:styleId="Prrafodelista1">
    <w:name w:val="Párrafo de lista1"/>
    <w:basedOn w:val="Normal"/>
    <w:rsid w:val="00F9503C"/>
    <w:pPr>
      <w:ind w:left="720"/>
    </w:pPr>
  </w:style>
  <w:style w:type="paragraph" w:styleId="Piedepgina">
    <w:name w:val="footer"/>
    <w:basedOn w:val="Normal"/>
    <w:rsid w:val="00612C74"/>
    <w:pPr>
      <w:tabs>
        <w:tab w:val="center" w:pos="4252"/>
        <w:tab w:val="right" w:pos="8504"/>
      </w:tabs>
    </w:pPr>
  </w:style>
  <w:style w:type="paragraph" w:customStyle="1" w:styleId="Textopredeterminado">
    <w:name w:val="Texto predeterminado"/>
    <w:basedOn w:val="Normal"/>
    <w:rsid w:val="004E14E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MX"/>
    </w:rPr>
  </w:style>
  <w:style w:type="table" w:styleId="Tablaconcuadrcula">
    <w:name w:val="Table Grid"/>
    <w:basedOn w:val="Tablanormal"/>
    <w:uiPriority w:val="59"/>
    <w:locked/>
    <w:rsid w:val="004E14E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33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50D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Evluacion%20Tde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90A95B5D7B18408819D7D37FB3AC96" ma:contentTypeVersion="0" ma:contentTypeDescription="Crear nuevo documento." ma:contentTypeScope="" ma:versionID="7e2e799fd83dcc4c4208880099a626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B340F8-2CAF-4EB2-966F-C234F4992C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AB7A97-2430-4192-8B92-E31F246403EB}"/>
</file>

<file path=customXml/itemProps3.xml><?xml version="1.0" encoding="utf-8"?>
<ds:datastoreItem xmlns:ds="http://schemas.openxmlformats.org/officeDocument/2006/customXml" ds:itemID="{BDC35A62-3AB7-481D-BC49-4DF1F19A783B}"/>
</file>

<file path=docProps/app.xml><?xml version="1.0" encoding="utf-8"?>
<Properties xmlns="http://schemas.openxmlformats.org/officeDocument/2006/extended-properties" xmlns:vt="http://schemas.openxmlformats.org/officeDocument/2006/docPropsVTypes">
  <Template>Evluacion TdeA.dotx</Template>
  <TotalTime>7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Dark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Andres Restrepo</dc:creator>
  <cp:keywords/>
  <dc:description/>
  <cp:lastModifiedBy>Andres Alberto Restrepo Herron</cp:lastModifiedBy>
  <cp:revision>4</cp:revision>
  <cp:lastPrinted>2009-07-02T17:11:00Z</cp:lastPrinted>
  <dcterms:created xsi:type="dcterms:W3CDTF">2022-10-09T21:39:00Z</dcterms:created>
  <dcterms:modified xsi:type="dcterms:W3CDTF">2022-10-09T21:50:00Z</dcterms:modified>
</cp:coreProperties>
</file>